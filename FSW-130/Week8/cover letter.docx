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FC078" w14:textId="2E05D03B" w:rsidR="00535F87" w:rsidRDefault="0069282E" w:rsidP="003E7E2F">
      <w:pPr>
        <w:pStyle w:val="GraphicAnchor"/>
      </w:pPr>
      <w:r w:rsidRPr="006D303F"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C98636" wp14:editId="60E54430">
                <wp:simplePos x="0" y="0"/>
                <wp:positionH relativeFrom="column">
                  <wp:posOffset>-973582</wp:posOffset>
                </wp:positionH>
                <wp:positionV relativeFrom="paragraph">
                  <wp:posOffset>-540385</wp:posOffset>
                </wp:positionV>
                <wp:extent cx="7912800" cy="4269600"/>
                <wp:effectExtent l="0" t="0" r="0" b="0"/>
                <wp:wrapNone/>
                <wp:docPr id="5" name="Group 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800" cy="4269600"/>
                          <a:chOff x="0" y="0"/>
                          <a:chExt cx="7911973" cy="4268402"/>
                        </a:xfrm>
                      </wpg:grpSpPr>
                      <wps:wsp>
                        <wps:cNvPr id="107" name="Rectangle 107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15968" y="0"/>
                            <a:ext cx="3596005" cy="2095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330954" cy="209550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Rectangle 10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2072640"/>
                            <a:ext cx="4450708" cy="5779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tangle 109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072640"/>
                            <a:ext cx="3577763" cy="577850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4328160" y="2645664"/>
                            <a:ext cx="3577763" cy="1622738"/>
                          </a:xfrm>
                          <a:prstGeom prst="rect">
                            <a:avLst/>
                          </a:prstGeom>
                          <a:solidFill>
                            <a:srgbClr val="E6E6E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953FA5" id="Group 5" o:spid="_x0000_s1026" style="position:absolute;margin-left:-76.65pt;margin-top:-42.55pt;width:623.05pt;height:336.2pt;z-index:-251657216;mso-width-relative:margin;mso-height-relative:margin" coordsize="79119,42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">
                <v:rect id="Rectangle 107" o:spid="_x0000_s1027" style="position:absolute;left:43159;width:35960;height:20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" fillcolor="#00798b [3204]" stroked="f" strokeweight="1pt"/>
                <v:rect id="Rectangle 106" o:spid="_x0000_s1028" style="position:absolute;width:43309;height:209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" fillcolor="#333 [3215]" stroked="f" strokeweight="1pt"/>
                <v:rect id="Rectangle 108" o:spid="_x0000_s1029" style="position:absolute;top:20726;width:44507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" fillcolor="#00798b [3204]" stroked="f" strokeweight="1pt"/>
                <v:rect id="Rectangle 109" o:spid="_x0000_s1030" style="position:absolute;left:43281;top:20726;width:35778;height:5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" fillcolor="#434343 [3206]" stroked="f" strokeweight="1pt"/>
                <v:rect id="Rectangle 8" o:spid="_x0000_s1031" style="position:absolute;left:43281;top:26456;width:35778;height:162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" fillcolor="#e6e6e6" stroked="f" strokeweight="1pt"/>
              </v:group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115" w:type="dxa"/>
        </w:tblCellMar>
        <w:tblLook w:val="0620" w:firstRow="1" w:lastRow="0" w:firstColumn="0" w:lastColumn="0" w:noHBand="1" w:noVBand="1"/>
      </w:tblPr>
      <w:tblGrid>
        <w:gridCol w:w="3707"/>
        <w:gridCol w:w="339"/>
        <w:gridCol w:w="1247"/>
        <w:gridCol w:w="4232"/>
        <w:gridCol w:w="163"/>
      </w:tblGrid>
      <w:tr w:rsidR="00597762" w:rsidRPr="00162614" w14:paraId="50E335D6" w14:textId="77777777" w:rsidTr="00297D0E">
        <w:trPr>
          <w:gridAfter w:val="1"/>
          <w:wAfter w:w="164" w:type="dxa"/>
          <w:trHeight w:val="559"/>
        </w:trPr>
        <w:tc>
          <w:tcPr>
            <w:tcW w:w="3719" w:type="dxa"/>
            <w:vMerge w:val="restart"/>
          </w:tcPr>
          <w:p w14:paraId="51577092" w14:textId="1097D2DC" w:rsidR="00883504" w:rsidRPr="00162614" w:rsidRDefault="00597762" w:rsidP="003E7E2F">
            <w:pPr>
              <w:pStyle w:val="Title"/>
            </w:pPr>
            <w:r>
              <w:t>Sam</w:t>
            </w:r>
          </w:p>
          <w:p w14:paraId="22866021" w14:textId="611A6E6D" w:rsidR="00883504" w:rsidRPr="00162614" w:rsidRDefault="00597762" w:rsidP="003E7E2F">
            <w:pPr>
              <w:pStyle w:val="Subtitle"/>
            </w:pPr>
            <w:r>
              <w:t>Ledoux</w:t>
            </w:r>
          </w:p>
        </w:tc>
        <w:tc>
          <w:tcPr>
            <w:tcW w:w="340" w:type="dxa"/>
          </w:tcPr>
          <w:p w14:paraId="18228DEF" w14:textId="77777777" w:rsidR="00883504" w:rsidRPr="00162614" w:rsidRDefault="00883504" w:rsidP="003E7E2F"/>
        </w:tc>
        <w:tc>
          <w:tcPr>
            <w:tcW w:w="1251" w:type="dxa"/>
          </w:tcPr>
          <w:p w14:paraId="00ABC94B" w14:textId="77777777" w:rsidR="00883504" w:rsidRPr="00162614" w:rsidRDefault="00883504" w:rsidP="003E7E2F"/>
        </w:tc>
        <w:tc>
          <w:tcPr>
            <w:tcW w:w="4246" w:type="dxa"/>
            <w:tcBorders>
              <w:bottom w:val="single" w:sz="4" w:space="0" w:color="3A8C95" w:themeColor="accent5" w:themeShade="80"/>
            </w:tcBorders>
          </w:tcPr>
          <w:p w14:paraId="5955EFF3" w14:textId="4D440D40" w:rsidR="00883504" w:rsidRPr="007730E5" w:rsidRDefault="00597762" w:rsidP="003E7E2F">
            <w:pPr>
              <w:pStyle w:val="Heading3"/>
              <w:outlineLvl w:val="2"/>
            </w:pPr>
            <w:r>
              <w:t>Web Developer</w:t>
            </w:r>
          </w:p>
        </w:tc>
      </w:tr>
      <w:tr w:rsidR="00597762" w:rsidRPr="00162614" w14:paraId="42E122D2" w14:textId="77777777" w:rsidTr="00297D0E">
        <w:trPr>
          <w:gridAfter w:val="1"/>
          <w:wAfter w:w="164" w:type="dxa"/>
          <w:trHeight w:val="558"/>
        </w:trPr>
        <w:tc>
          <w:tcPr>
            <w:tcW w:w="3719" w:type="dxa"/>
            <w:vMerge/>
          </w:tcPr>
          <w:p w14:paraId="37954203" w14:textId="77777777" w:rsidR="00883504" w:rsidRPr="00162614" w:rsidRDefault="00883504" w:rsidP="003E7E2F">
            <w:pPr>
              <w:pStyle w:val="Heading1"/>
              <w:outlineLvl w:val="0"/>
            </w:pPr>
          </w:p>
        </w:tc>
        <w:tc>
          <w:tcPr>
            <w:tcW w:w="340" w:type="dxa"/>
          </w:tcPr>
          <w:p w14:paraId="74123CD0" w14:textId="77777777" w:rsidR="00883504" w:rsidRPr="00162614" w:rsidRDefault="00883504" w:rsidP="003E7E2F"/>
        </w:tc>
        <w:tc>
          <w:tcPr>
            <w:tcW w:w="1251" w:type="dxa"/>
          </w:tcPr>
          <w:p w14:paraId="7AB3DB97" w14:textId="77777777" w:rsidR="00883504" w:rsidRPr="00162614" w:rsidRDefault="00883504" w:rsidP="003E7E2F"/>
        </w:tc>
        <w:tc>
          <w:tcPr>
            <w:tcW w:w="4246" w:type="dxa"/>
            <w:tcBorders>
              <w:top w:val="single" w:sz="4" w:space="0" w:color="3A8C95" w:themeColor="accent5" w:themeShade="80"/>
              <w:bottom w:val="single" w:sz="4" w:space="0" w:color="3A8C95" w:themeColor="accent5" w:themeShade="80"/>
            </w:tcBorders>
            <w:vAlign w:val="center"/>
          </w:tcPr>
          <w:p w14:paraId="60FC1C93" w14:textId="4D5FD59A" w:rsidR="00883504" w:rsidRPr="00162614" w:rsidRDefault="00597762" w:rsidP="003E7E2F">
            <w:pPr>
              <w:pStyle w:val="Heading4"/>
              <w:outlineLvl w:val="3"/>
            </w:pPr>
            <w:r>
              <w:t>Software Engineer</w:t>
            </w:r>
          </w:p>
        </w:tc>
      </w:tr>
      <w:tr w:rsidR="00597762" w:rsidRPr="00162614" w14:paraId="3E9E0489" w14:textId="77777777" w:rsidTr="00297D0E">
        <w:trPr>
          <w:gridAfter w:val="1"/>
          <w:wAfter w:w="164" w:type="dxa"/>
          <w:trHeight w:val="1003"/>
        </w:trPr>
        <w:tc>
          <w:tcPr>
            <w:tcW w:w="3719" w:type="dxa"/>
            <w:vMerge/>
          </w:tcPr>
          <w:p w14:paraId="5201AFF3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340" w:type="dxa"/>
          </w:tcPr>
          <w:p w14:paraId="25C7D911" w14:textId="77777777" w:rsidR="00883504" w:rsidRDefault="00883504" w:rsidP="003E7E2F"/>
        </w:tc>
        <w:tc>
          <w:tcPr>
            <w:tcW w:w="1251" w:type="dxa"/>
          </w:tcPr>
          <w:p w14:paraId="7EDF2834" w14:textId="77777777" w:rsidR="00883504" w:rsidRDefault="00883504" w:rsidP="003E7E2F"/>
        </w:tc>
        <w:tc>
          <w:tcPr>
            <w:tcW w:w="4246" w:type="dxa"/>
            <w:tcBorders>
              <w:top w:val="single" w:sz="4" w:space="0" w:color="3A8C95" w:themeColor="accent5" w:themeShade="80"/>
            </w:tcBorders>
          </w:tcPr>
          <w:p w14:paraId="52165A96" w14:textId="77777777" w:rsidR="00883504" w:rsidRPr="008D4A99" w:rsidRDefault="00297D0E" w:rsidP="003E7E2F">
            <w:pPr>
              <w:pStyle w:val="Heading5"/>
              <w:outlineLvl w:val="4"/>
            </w:pPr>
            <w:sdt>
              <w:sdtPr>
                <w:id w:val="1763187876"/>
                <w:placeholder>
                  <w:docPart w:val="7A381EF32E144FF883C3E8AA525BC6AC"/>
                </w:placeholder>
                <w:temporary/>
                <w:showingPlcHdr/>
                <w15:appearance w15:val="hidden"/>
              </w:sdtPr>
              <w:sdtEndPr/>
              <w:sdtContent>
                <w:r w:rsidR="00107D28" w:rsidRPr="00162614">
                  <w:rPr>
                    <w:rStyle w:val="Heading3Char"/>
                  </w:rPr>
                  <w:t>Developer</w:t>
                </w:r>
              </w:sdtContent>
            </w:sdt>
          </w:p>
        </w:tc>
      </w:tr>
      <w:tr w:rsidR="00597762" w:rsidRPr="00162614" w14:paraId="7B7DF7F0" w14:textId="77777777" w:rsidTr="00297D0E">
        <w:trPr>
          <w:gridAfter w:val="1"/>
          <w:wAfter w:w="164" w:type="dxa"/>
          <w:trHeight w:val="850"/>
        </w:trPr>
        <w:tc>
          <w:tcPr>
            <w:tcW w:w="3719" w:type="dxa"/>
            <w:vAlign w:val="center"/>
          </w:tcPr>
          <w:p w14:paraId="4F20BFA7" w14:textId="77777777" w:rsidR="00883504" w:rsidRDefault="00883504" w:rsidP="003E7E2F">
            <w:pPr>
              <w:pStyle w:val="Heading1"/>
              <w:outlineLvl w:val="0"/>
            </w:pPr>
          </w:p>
        </w:tc>
        <w:tc>
          <w:tcPr>
            <w:tcW w:w="340" w:type="dxa"/>
          </w:tcPr>
          <w:p w14:paraId="3665593D" w14:textId="77777777" w:rsidR="00883504" w:rsidRDefault="00883504" w:rsidP="003E7E2F"/>
        </w:tc>
        <w:tc>
          <w:tcPr>
            <w:tcW w:w="1251" w:type="dxa"/>
          </w:tcPr>
          <w:p w14:paraId="691D3E64" w14:textId="77777777" w:rsidR="00883504" w:rsidRDefault="00883504" w:rsidP="003E7E2F"/>
        </w:tc>
        <w:tc>
          <w:tcPr>
            <w:tcW w:w="4246" w:type="dxa"/>
            <w:vAlign w:val="center"/>
          </w:tcPr>
          <w:p w14:paraId="21EF7C3D" w14:textId="37B8223A" w:rsidR="00883504" w:rsidRPr="00C45D7E" w:rsidRDefault="00297D0E" w:rsidP="003E7E2F">
            <w:pPr>
              <w:pStyle w:val="Heading1"/>
              <w:outlineLvl w:val="0"/>
              <w:rPr>
                <w:rFonts w:asciiTheme="minorHAnsi" w:hAnsiTheme="minorHAnsi"/>
              </w:rPr>
            </w:pPr>
            <w:sdt>
              <w:sdtPr>
                <w:id w:val="-797608129"/>
                <w:placeholder>
                  <w:docPart w:val="83C57A07B6D84466B5314DF1FD59007E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162614">
                  <w:t>CONTACT</w:t>
                </w:r>
              </w:sdtContent>
            </w:sdt>
          </w:p>
        </w:tc>
      </w:tr>
      <w:tr w:rsidR="00597762" w:rsidRPr="00162614" w14:paraId="47BD651A" w14:textId="77777777" w:rsidTr="00297D0E">
        <w:trPr>
          <w:gridAfter w:val="1"/>
          <w:wAfter w:w="164" w:type="dxa"/>
          <w:trHeight w:val="639"/>
        </w:trPr>
        <w:tc>
          <w:tcPr>
            <w:tcW w:w="3719" w:type="dxa"/>
            <w:vMerge w:val="restart"/>
            <w:vAlign w:val="center"/>
          </w:tcPr>
          <w:p w14:paraId="2A9DB2D7" w14:textId="77777777" w:rsidR="00323530" w:rsidRDefault="00297D0E" w:rsidP="003E7E2F">
            <w:pPr>
              <w:pStyle w:val="Address"/>
            </w:pPr>
            <w:sdt>
              <w:sdtPr>
                <w:id w:val="-530570983"/>
                <w:placeholder>
                  <w:docPart w:val="1138396AC8404D6AA6ECCE6AE54D2B18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0629D5">
                  <w:t>[Recipient Name]</w:t>
                </w:r>
              </w:sdtContent>
            </w:sdt>
          </w:p>
          <w:p w14:paraId="7EE2B74C" w14:textId="77777777" w:rsidR="00323530" w:rsidRDefault="00297D0E" w:rsidP="003E7E2F">
            <w:pPr>
              <w:pStyle w:val="Address"/>
            </w:pPr>
            <w:sdt>
              <w:sdtPr>
                <w:id w:val="161364655"/>
                <w:placeholder>
                  <w:docPart w:val="2B9377787D3D46038584CCD6D7E7C19A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0629D5">
                  <w:t>[Title]</w:t>
                </w:r>
              </w:sdtContent>
            </w:sdt>
          </w:p>
          <w:p w14:paraId="5A9ECC9A" w14:textId="77777777" w:rsidR="00323530" w:rsidRDefault="00297D0E" w:rsidP="003E7E2F">
            <w:pPr>
              <w:pStyle w:val="Address"/>
            </w:pPr>
            <w:sdt>
              <w:sdtPr>
                <w:id w:val="-1371762988"/>
                <w:placeholder>
                  <w:docPart w:val="4688DA28ECDD4A9BA7237A94C9D22E26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0629D5">
                  <w:t>[Company]</w:t>
                </w:r>
              </w:sdtContent>
            </w:sdt>
          </w:p>
          <w:p w14:paraId="191C22AA" w14:textId="77777777" w:rsidR="00323530" w:rsidRDefault="00297D0E" w:rsidP="003E7E2F">
            <w:pPr>
              <w:pStyle w:val="Address"/>
            </w:pPr>
            <w:sdt>
              <w:sdtPr>
                <w:id w:val="-1451239978"/>
                <w:placeholder>
                  <w:docPart w:val="CE5C263B28244950B44CE5712D508477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0629D5">
                  <w:t>[Recipient Street Address]</w:t>
                </w:r>
              </w:sdtContent>
            </w:sdt>
          </w:p>
          <w:p w14:paraId="676A8AC1" w14:textId="77777777" w:rsidR="00323530" w:rsidRPr="000F3FE2" w:rsidRDefault="00297D0E" w:rsidP="003E7E2F">
            <w:pPr>
              <w:pStyle w:val="Address"/>
            </w:pPr>
            <w:sdt>
              <w:sdtPr>
                <w:id w:val="-810639550"/>
                <w:placeholder>
                  <w:docPart w:val="6A527A905A8C42DD8F2AECDE29A2035C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0629D5">
                  <w:t>[Recipient City, ST Zip]</w:t>
                </w:r>
              </w:sdtContent>
            </w:sdt>
          </w:p>
        </w:tc>
        <w:tc>
          <w:tcPr>
            <w:tcW w:w="340" w:type="dxa"/>
            <w:vMerge w:val="restart"/>
          </w:tcPr>
          <w:p w14:paraId="7D59F463" w14:textId="77777777" w:rsidR="00323530" w:rsidRDefault="00323530" w:rsidP="003E7E2F"/>
        </w:tc>
        <w:tc>
          <w:tcPr>
            <w:tcW w:w="1251" w:type="dxa"/>
            <w:vMerge w:val="restart"/>
            <w:vAlign w:val="center"/>
          </w:tcPr>
          <w:p w14:paraId="7F0177D7" w14:textId="77777777" w:rsidR="00323530" w:rsidRDefault="00323530" w:rsidP="003E7E2F"/>
        </w:tc>
        <w:tc>
          <w:tcPr>
            <w:tcW w:w="4246" w:type="dxa"/>
            <w:vAlign w:val="center"/>
          </w:tcPr>
          <w:p w14:paraId="765F794D" w14:textId="7E128FB6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2D7DC429" wp14:editId="4CDB2399">
                  <wp:extent cx="175260" cy="120015"/>
                  <wp:effectExtent l="0" t="0" r="0" b="0"/>
                  <wp:docPr id="2" name="Graphic 2" descr="Phon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noun_phon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12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97762">
              <w:t>980-264-9962</w:t>
            </w:r>
          </w:p>
        </w:tc>
      </w:tr>
      <w:tr w:rsidR="00597762" w:rsidRPr="00162614" w14:paraId="6A668176" w14:textId="77777777" w:rsidTr="00297D0E">
        <w:trPr>
          <w:gridAfter w:val="1"/>
          <w:wAfter w:w="164" w:type="dxa"/>
          <w:trHeight w:val="637"/>
        </w:trPr>
        <w:tc>
          <w:tcPr>
            <w:tcW w:w="3719" w:type="dxa"/>
            <w:vMerge/>
            <w:vAlign w:val="center"/>
          </w:tcPr>
          <w:p w14:paraId="47DC601A" w14:textId="77777777" w:rsidR="00323530" w:rsidRPr="000F3FE2" w:rsidRDefault="00323530" w:rsidP="003E7E2F"/>
        </w:tc>
        <w:tc>
          <w:tcPr>
            <w:tcW w:w="340" w:type="dxa"/>
            <w:vMerge/>
          </w:tcPr>
          <w:p w14:paraId="6C5F8E20" w14:textId="77777777" w:rsidR="00323530" w:rsidRDefault="00323530" w:rsidP="003E7E2F"/>
        </w:tc>
        <w:tc>
          <w:tcPr>
            <w:tcW w:w="1251" w:type="dxa"/>
            <w:vMerge/>
            <w:vAlign w:val="center"/>
          </w:tcPr>
          <w:p w14:paraId="28DC42CF" w14:textId="77777777" w:rsidR="00323530" w:rsidRDefault="00323530" w:rsidP="003E7E2F"/>
        </w:tc>
        <w:tc>
          <w:tcPr>
            <w:tcW w:w="4246" w:type="dxa"/>
            <w:vAlign w:val="center"/>
          </w:tcPr>
          <w:p w14:paraId="24FBC94E" w14:textId="17A4767D" w:rsidR="00323530" w:rsidRPr="008D4A99" w:rsidRDefault="00323530" w:rsidP="003E7E2F">
            <w:pPr>
              <w:pStyle w:val="Contact1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0DF18219" wp14:editId="0518A093">
                  <wp:extent cx="136525" cy="114935"/>
                  <wp:effectExtent l="0" t="0" r="0" b="0"/>
                  <wp:docPr id="4" name="Graphic 4" descr="Message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noun_messages_2243428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525" cy="11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proofErr w:type="spellStart"/>
            <w:r w:rsidR="00597762">
              <w:t>Samantha_LeDoux</w:t>
            </w:r>
            <w:proofErr w:type="spellEnd"/>
          </w:p>
        </w:tc>
      </w:tr>
      <w:tr w:rsidR="00597762" w:rsidRPr="00162614" w14:paraId="087F6D71" w14:textId="77777777" w:rsidTr="00297D0E">
        <w:trPr>
          <w:gridAfter w:val="1"/>
          <w:wAfter w:w="164" w:type="dxa"/>
          <w:trHeight w:val="637"/>
        </w:trPr>
        <w:tc>
          <w:tcPr>
            <w:tcW w:w="3719" w:type="dxa"/>
            <w:vMerge/>
            <w:vAlign w:val="center"/>
          </w:tcPr>
          <w:p w14:paraId="79817AAF" w14:textId="77777777" w:rsidR="00323530" w:rsidRPr="000F3FE2" w:rsidRDefault="00323530" w:rsidP="003E7E2F"/>
        </w:tc>
        <w:tc>
          <w:tcPr>
            <w:tcW w:w="340" w:type="dxa"/>
            <w:vMerge/>
          </w:tcPr>
          <w:p w14:paraId="774C7E36" w14:textId="77777777" w:rsidR="00323530" w:rsidRDefault="00323530" w:rsidP="003E7E2F"/>
        </w:tc>
        <w:tc>
          <w:tcPr>
            <w:tcW w:w="1251" w:type="dxa"/>
            <w:vMerge/>
            <w:vAlign w:val="center"/>
          </w:tcPr>
          <w:p w14:paraId="4C92DA86" w14:textId="77777777" w:rsidR="00323530" w:rsidRDefault="00323530" w:rsidP="003E7E2F"/>
        </w:tc>
        <w:tc>
          <w:tcPr>
            <w:tcW w:w="4246" w:type="dxa"/>
            <w:vAlign w:val="center"/>
          </w:tcPr>
          <w:p w14:paraId="38D618BA" w14:textId="1188199C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1CD4D051" wp14:editId="2B486DA6">
                  <wp:extent cx="135255" cy="101600"/>
                  <wp:effectExtent l="0" t="0" r="0" b="0"/>
                  <wp:docPr id="1" name="Graphic 1" descr="Email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noun_Mail_1234698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97762" w:rsidRPr="00297D0E">
              <w:rPr>
                <w:sz w:val="20"/>
                <w:szCs w:val="16"/>
              </w:rPr>
              <w:t>Samantha.LeDoux@Bryanuniversity.edu</w:t>
            </w:r>
          </w:p>
        </w:tc>
      </w:tr>
      <w:tr w:rsidR="00597762" w:rsidRPr="00162614" w14:paraId="13D6150B" w14:textId="77777777" w:rsidTr="00297D0E">
        <w:trPr>
          <w:trHeight w:val="637"/>
        </w:trPr>
        <w:tc>
          <w:tcPr>
            <w:tcW w:w="3719" w:type="dxa"/>
            <w:vMerge/>
            <w:vAlign w:val="center"/>
          </w:tcPr>
          <w:p w14:paraId="1B9641AC" w14:textId="77777777" w:rsidR="00323530" w:rsidRPr="000F3FE2" w:rsidRDefault="00323530" w:rsidP="003E7E2F"/>
        </w:tc>
        <w:tc>
          <w:tcPr>
            <w:tcW w:w="340" w:type="dxa"/>
            <w:vMerge/>
          </w:tcPr>
          <w:p w14:paraId="6E62311C" w14:textId="77777777" w:rsidR="00323530" w:rsidRDefault="00323530" w:rsidP="003E7E2F"/>
        </w:tc>
        <w:tc>
          <w:tcPr>
            <w:tcW w:w="1251" w:type="dxa"/>
            <w:vMerge/>
            <w:vAlign w:val="center"/>
          </w:tcPr>
          <w:p w14:paraId="4802DFE7" w14:textId="77777777" w:rsidR="00323530" w:rsidRDefault="00323530" w:rsidP="003E7E2F"/>
        </w:tc>
        <w:tc>
          <w:tcPr>
            <w:tcW w:w="4410" w:type="dxa"/>
            <w:gridSpan w:val="2"/>
            <w:vAlign w:val="center"/>
          </w:tcPr>
          <w:p w14:paraId="31548DF1" w14:textId="525C17D0" w:rsidR="00323530" w:rsidRPr="008D4A99" w:rsidRDefault="00323530" w:rsidP="003E7E2F">
            <w:pPr>
              <w:pStyle w:val="Contact2"/>
            </w:pPr>
            <w:r w:rsidRPr="00872624">
              <w:rPr>
                <w:noProof/>
                <w:lang w:eastAsia="en-AU"/>
              </w:rPr>
              <w:drawing>
                <wp:inline distT="0" distB="0" distL="0" distR="0" wp14:anchorId="14A331F4" wp14:editId="7F47B5FE">
                  <wp:extent cx="139065" cy="132080"/>
                  <wp:effectExtent l="0" t="0" r="0" b="1270"/>
                  <wp:docPr id="3" name="Graphic 3" descr="Earth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noun_Earth_2229333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" cy="13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297D0E" w:rsidRPr="00297D0E">
              <w:rPr>
                <w:sz w:val="22"/>
                <w:szCs w:val="18"/>
              </w:rPr>
              <w:t>https://portfolium.com/samanthaledoux</w:t>
            </w:r>
          </w:p>
        </w:tc>
      </w:tr>
      <w:tr w:rsidR="00597762" w14:paraId="145ACCE2" w14:textId="77777777" w:rsidTr="00297D0E">
        <w:trPr>
          <w:gridAfter w:val="1"/>
          <w:wAfter w:w="164" w:type="dxa"/>
          <w:trHeight w:val="311"/>
        </w:trPr>
        <w:tc>
          <w:tcPr>
            <w:tcW w:w="3719" w:type="dxa"/>
            <w:vAlign w:val="center"/>
          </w:tcPr>
          <w:p w14:paraId="16F20D35" w14:textId="77777777" w:rsidR="00883504" w:rsidRPr="002D6AAF" w:rsidRDefault="00883504" w:rsidP="003E7E2F"/>
        </w:tc>
        <w:tc>
          <w:tcPr>
            <w:tcW w:w="340" w:type="dxa"/>
          </w:tcPr>
          <w:p w14:paraId="5EF1654C" w14:textId="77777777" w:rsidR="00883504" w:rsidRPr="002D6AAF" w:rsidRDefault="00883504" w:rsidP="003E7E2F"/>
        </w:tc>
        <w:tc>
          <w:tcPr>
            <w:tcW w:w="1251" w:type="dxa"/>
          </w:tcPr>
          <w:p w14:paraId="6DC7F38B" w14:textId="77777777" w:rsidR="00883504" w:rsidRPr="002D6AAF" w:rsidRDefault="00883504" w:rsidP="003E7E2F"/>
        </w:tc>
        <w:tc>
          <w:tcPr>
            <w:tcW w:w="4246" w:type="dxa"/>
            <w:vAlign w:val="center"/>
          </w:tcPr>
          <w:p w14:paraId="2AD6FAA8" w14:textId="77777777" w:rsidR="00883504" w:rsidRPr="002D6AAF" w:rsidRDefault="00883504" w:rsidP="003E7E2F"/>
        </w:tc>
      </w:tr>
      <w:tr w:rsidR="00883504" w:rsidRPr="00B87E22" w14:paraId="4061C5E3" w14:textId="77777777" w:rsidTr="00297D0E">
        <w:trPr>
          <w:gridAfter w:val="1"/>
          <w:wAfter w:w="164" w:type="dxa"/>
          <w:trHeight w:val="7199"/>
        </w:trPr>
        <w:tc>
          <w:tcPr>
            <w:tcW w:w="9556" w:type="dxa"/>
            <w:gridSpan w:val="4"/>
          </w:tcPr>
          <w:p w14:paraId="7A72C95F" w14:textId="77777777" w:rsidR="00883504" w:rsidRDefault="00297D0E" w:rsidP="003E7E2F">
            <w:pPr>
              <w:pStyle w:val="Heading2"/>
              <w:outlineLvl w:val="1"/>
            </w:pPr>
            <w:sdt>
              <w:sdtPr>
                <w:id w:val="2099673673"/>
                <w:placeholder>
                  <w:docPart w:val="76E0EA8DB9584F5D9326D29A1DE2A22E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BF09B3">
                  <w:t>Dear</w:t>
                </w:r>
              </w:sdtContent>
            </w:sdt>
            <w:r w:rsidR="00323530">
              <w:t xml:space="preserve"> </w:t>
            </w:r>
            <w:sdt>
              <w:sdtPr>
                <w:id w:val="-1913855449"/>
                <w:placeholder>
                  <w:docPart w:val="114E05201FC44ED696F094B77536043D"/>
                </w:placeholder>
                <w:temporary/>
                <w:showingPlcHdr/>
                <w15:appearance w15:val="hidden"/>
              </w:sdtPr>
              <w:sdtEndPr/>
              <w:sdtContent>
                <w:r w:rsidR="00883504" w:rsidRPr="00BF09B3">
                  <w:t>[Recipient Name]</w:t>
                </w:r>
              </w:sdtContent>
            </w:sdt>
            <w:r w:rsidR="00883504" w:rsidRPr="00BF09B3">
              <w:t>,</w:t>
            </w:r>
          </w:p>
          <w:p w14:paraId="20A44876" w14:textId="020B726E" w:rsidR="004E19C2" w:rsidRDefault="00597762" w:rsidP="003E7E2F">
            <w:r>
              <w:t xml:space="preserve">Are you looking for a Web Developer </w:t>
            </w:r>
            <w:proofErr w:type="gramStart"/>
            <w:r>
              <w:t>with:</w:t>
            </w:r>
            <w:proofErr w:type="gramEnd"/>
          </w:p>
          <w:p w14:paraId="597C8F96" w14:textId="1FF62F60" w:rsidR="004E19C2" w:rsidRDefault="00597762" w:rsidP="00597762">
            <w:pPr>
              <w:pStyle w:val="ListBullet"/>
            </w:pPr>
            <w:r>
              <w:t>2 years of hands on experience in web development</w:t>
            </w:r>
          </w:p>
          <w:p w14:paraId="1A9D5A97" w14:textId="615E93B3" w:rsidR="00F76D98" w:rsidRDefault="00597762" w:rsidP="00597762">
            <w:pPr>
              <w:pStyle w:val="ListBullet"/>
            </w:pPr>
            <w:r>
              <w:t>Knowledge of the latest technology in the field?</w:t>
            </w:r>
          </w:p>
          <w:p w14:paraId="21A91851" w14:textId="3BA9BACE" w:rsidR="00F76D98" w:rsidRDefault="00597762" w:rsidP="00597762">
            <w:pPr>
              <w:pStyle w:val="ListBullet"/>
            </w:pPr>
            <w:r>
              <w:t xml:space="preserve">Excellent written and oral communication </w:t>
            </w:r>
            <w:proofErr w:type="gramStart"/>
            <w:r>
              <w:t>skills ?</w:t>
            </w:r>
            <w:proofErr w:type="gramEnd"/>
          </w:p>
          <w:p w14:paraId="6F169D83" w14:textId="63E34DF1" w:rsidR="00F76D98" w:rsidRDefault="00597762" w:rsidP="00597762">
            <w:pPr>
              <w:pStyle w:val="ListBullet"/>
            </w:pPr>
            <w:r>
              <w:t>A passion and eagerness to increase and learn new skills?</w:t>
            </w:r>
          </w:p>
          <w:p w14:paraId="22320DD7" w14:textId="77777777" w:rsidR="00597762" w:rsidRPr="00F76D98" w:rsidRDefault="00597762" w:rsidP="00597762">
            <w:pPr>
              <w:pStyle w:val="ListBullet"/>
              <w:numPr>
                <w:ilvl w:val="0"/>
                <w:numId w:val="0"/>
              </w:numPr>
              <w:ind w:left="720"/>
            </w:pPr>
          </w:p>
          <w:p w14:paraId="51A58C5F" w14:textId="77777777" w:rsidR="00883504" w:rsidRDefault="00297D0E" w:rsidP="003E7E2F">
            <w:sdt>
              <w:sdtPr>
                <w:id w:val="531850320"/>
                <w:placeholder>
                  <w:docPart w:val="F9820B1AC09A43B4A8162F0B330DBB5B"/>
                </w:placeholder>
                <w:temporary/>
                <w:showingPlcHdr/>
                <w15:appearance w15:val="hidden"/>
              </w:sdtPr>
              <w:sdtEndPr/>
              <w:sdtContent>
                <w:r w:rsidR="00323530" w:rsidRPr="003E7E2F">
                  <w:t>If so, then you need look no further. You will see from my enclosed resume that I meet all of these qualifications and more.</w:t>
                </w:r>
              </w:sdtContent>
            </w:sdt>
          </w:p>
          <w:p w14:paraId="5706F400" w14:textId="7549AB2C" w:rsidR="007730E5" w:rsidRDefault="007730E5" w:rsidP="003E7E2F"/>
          <w:p w14:paraId="2638AE6C" w14:textId="249D6719" w:rsidR="00597762" w:rsidRDefault="00597762" w:rsidP="003E7E2F">
            <w:r>
              <w:t>I would very much like to discuss opportunities with [Company Name]. To schedule an interview,</w:t>
            </w:r>
          </w:p>
          <w:p w14:paraId="40CB7586" w14:textId="609EBA79" w:rsidR="00883504" w:rsidRPr="003E7E2F" w:rsidRDefault="00597762" w:rsidP="003E7E2F">
            <w:r>
              <w:t>please call me at 1(980) 264-9962</w:t>
            </w:r>
            <w:r w:rsidR="00297D0E">
              <w:t xml:space="preserve">. The best time to reach me is between 7am mtn time and 10am mtn time, or anytime after 5:30pm mtn time. But you can leave a voice message at any time, and I will return your call. </w:t>
            </w:r>
          </w:p>
          <w:p w14:paraId="58686122" w14:textId="77777777" w:rsidR="007730E5" w:rsidRDefault="007730E5" w:rsidP="003E7E2F"/>
          <w:sdt>
            <w:sdtPr>
              <w:id w:val="1007951469"/>
              <w:placeholder>
                <w:docPart w:val="40BADB04204A41BDAB10518BF84E348E"/>
              </w:placeholder>
              <w:temporary/>
              <w:showingPlcHdr/>
              <w15:appearance w15:val="hidden"/>
            </w:sdtPr>
            <w:sdtEndPr/>
            <w:sdtContent>
              <w:p w14:paraId="37632BD2" w14:textId="77777777" w:rsidR="00883504" w:rsidRDefault="00323530" w:rsidP="003E7E2F">
                <w:r>
                  <w:t>Thank you for taking the time to review my resume. I look forward to talking with you.</w:t>
                </w:r>
              </w:p>
            </w:sdtContent>
          </w:sdt>
          <w:p w14:paraId="7294E24A" w14:textId="77777777" w:rsidR="00883504" w:rsidRDefault="00883504" w:rsidP="003E7E2F"/>
          <w:p w14:paraId="54BA2A44" w14:textId="77777777" w:rsidR="00883504" w:rsidRDefault="00297D0E" w:rsidP="003E7E2F">
            <w:sdt>
              <w:sdtPr>
                <w:id w:val="-1301306744"/>
                <w:placeholder>
                  <w:docPart w:val="4617B49EC7904AD3B229104CE40D0EEB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Sincerely,</w:t>
                </w:r>
              </w:sdtContent>
            </w:sdt>
          </w:p>
          <w:p w14:paraId="04F45670" w14:textId="77777777" w:rsidR="00883504" w:rsidRDefault="00883504" w:rsidP="003E7E2F"/>
          <w:p w14:paraId="2CA4B119" w14:textId="0F13C6EB" w:rsidR="00883504" w:rsidRDefault="00297D0E" w:rsidP="003E7E2F">
            <w:r>
              <w:t>Samantha LeDoux</w:t>
            </w:r>
          </w:p>
          <w:p w14:paraId="452ADE94" w14:textId="77777777" w:rsidR="00883504" w:rsidRDefault="00883504" w:rsidP="003E7E2F"/>
          <w:p w14:paraId="18A9AD15" w14:textId="77777777" w:rsidR="00883504" w:rsidRPr="00373FC8" w:rsidRDefault="00297D0E" w:rsidP="003E7E2F">
            <w:sdt>
              <w:sdtPr>
                <w:id w:val="247390421"/>
                <w:placeholder>
                  <w:docPart w:val="E1997B824DB948C899F69550D3A22B71"/>
                </w:placeholder>
                <w:temporary/>
                <w:showingPlcHdr/>
                <w15:appearance w15:val="hidden"/>
              </w:sdtPr>
              <w:sdtEndPr/>
              <w:sdtContent>
                <w:r w:rsidR="00323530">
                  <w:t>Enclosure</w:t>
                </w:r>
              </w:sdtContent>
            </w:sdt>
          </w:p>
        </w:tc>
      </w:tr>
    </w:tbl>
    <w:p w14:paraId="01F16558" w14:textId="77777777" w:rsidR="00883504" w:rsidRPr="00BA3E51" w:rsidRDefault="00883504" w:rsidP="003E7E2F"/>
    <w:sectPr w:rsidR="00883504" w:rsidRPr="00BA3E51" w:rsidSect="00F50BC6">
      <w:pgSz w:w="12240" w:h="15840" w:code="1"/>
      <w:pgMar w:top="851" w:right="1134" w:bottom="0" w:left="1418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4B270" w14:textId="77777777" w:rsidR="00597762" w:rsidRDefault="00597762" w:rsidP="003E7E2F">
      <w:r>
        <w:separator/>
      </w:r>
    </w:p>
  </w:endnote>
  <w:endnote w:type="continuationSeparator" w:id="0">
    <w:p w14:paraId="71049E41" w14:textId="77777777" w:rsidR="00597762" w:rsidRDefault="00597762" w:rsidP="003E7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34E85D" w14:textId="77777777" w:rsidR="00597762" w:rsidRDefault="00597762" w:rsidP="003E7E2F">
      <w:r>
        <w:separator/>
      </w:r>
    </w:p>
  </w:footnote>
  <w:footnote w:type="continuationSeparator" w:id="0">
    <w:p w14:paraId="26EA6271" w14:textId="77777777" w:rsidR="00597762" w:rsidRDefault="00597762" w:rsidP="003E7E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883247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70117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835A8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5FA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4342C3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5B01308"/>
    <w:multiLevelType w:val="hybridMultilevel"/>
    <w:tmpl w:val="FDAA04AE"/>
    <w:lvl w:ilvl="0" w:tplc="672CA48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0798B" w:themeColor="accent1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C93"/>
    <w:multiLevelType w:val="multilevel"/>
    <w:tmpl w:val="0DFA88B4"/>
    <w:styleLink w:val="BullettedList"/>
    <w:lvl w:ilvl="0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  <w:color w:val="999999" w:themeColor="background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149C4"/>
    <w:multiLevelType w:val="hybridMultilevel"/>
    <w:tmpl w:val="3DDA383E"/>
    <w:lvl w:ilvl="0" w:tplc="7758FB06">
      <w:start w:val="1"/>
      <w:numFmt w:val="bullet"/>
      <w:pStyle w:val="ListParagraph"/>
      <w:lvlText w:val=""/>
      <w:lvlJc w:val="left"/>
      <w:pPr>
        <w:ind w:left="1440" w:hanging="360"/>
      </w:pPr>
      <w:rPr>
        <w:rFonts w:ascii="Wingdings" w:hAnsi="Wingdings" w:hint="default"/>
        <w:color w:val="999999" w:themeColor="background2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B4B3B56"/>
    <w:multiLevelType w:val="singleLevel"/>
    <w:tmpl w:val="5F0E27B6"/>
    <w:lvl w:ilvl="0">
      <w:start w:val="1"/>
      <w:numFmt w:val="bullet"/>
      <w:pStyle w:val="ListBullet5"/>
      <w:lvlText w:val=""/>
      <w:lvlJc w:val="left"/>
      <w:pPr>
        <w:ind w:left="360" w:hanging="360"/>
      </w:pPr>
      <w:rPr>
        <w:rFonts w:ascii="Symbol" w:hAnsi="Symbol" w:hint="default"/>
        <w:color w:val="00798B" w:themeColor="accent1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proofState w:spelling="clean" w:grammar="clean"/>
  <w:attachedTemplate r:id="rId1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762"/>
    <w:rsid w:val="00025D23"/>
    <w:rsid w:val="000407F5"/>
    <w:rsid w:val="00041F8A"/>
    <w:rsid w:val="00045F2E"/>
    <w:rsid w:val="00055BBC"/>
    <w:rsid w:val="00073BF3"/>
    <w:rsid w:val="00081B51"/>
    <w:rsid w:val="000D3891"/>
    <w:rsid w:val="000D785E"/>
    <w:rsid w:val="000F3FE2"/>
    <w:rsid w:val="00107D28"/>
    <w:rsid w:val="00140582"/>
    <w:rsid w:val="00162614"/>
    <w:rsid w:val="00177BCB"/>
    <w:rsid w:val="001A313A"/>
    <w:rsid w:val="001C6718"/>
    <w:rsid w:val="001E375E"/>
    <w:rsid w:val="00200FC4"/>
    <w:rsid w:val="00217454"/>
    <w:rsid w:val="002251C8"/>
    <w:rsid w:val="00293BB8"/>
    <w:rsid w:val="00297D0E"/>
    <w:rsid w:val="002A4A92"/>
    <w:rsid w:val="002C531D"/>
    <w:rsid w:val="002D5478"/>
    <w:rsid w:val="002D6AAF"/>
    <w:rsid w:val="00323530"/>
    <w:rsid w:val="00364B5C"/>
    <w:rsid w:val="00373FC8"/>
    <w:rsid w:val="003B3A48"/>
    <w:rsid w:val="003C5242"/>
    <w:rsid w:val="003E7783"/>
    <w:rsid w:val="003E7E2F"/>
    <w:rsid w:val="00442A0E"/>
    <w:rsid w:val="00443C70"/>
    <w:rsid w:val="004B419A"/>
    <w:rsid w:val="004E19C2"/>
    <w:rsid w:val="004E6AB2"/>
    <w:rsid w:val="00530E48"/>
    <w:rsid w:val="00535F87"/>
    <w:rsid w:val="005513AA"/>
    <w:rsid w:val="00564622"/>
    <w:rsid w:val="00565675"/>
    <w:rsid w:val="005878FE"/>
    <w:rsid w:val="00597762"/>
    <w:rsid w:val="005B3227"/>
    <w:rsid w:val="005E0657"/>
    <w:rsid w:val="00660852"/>
    <w:rsid w:val="006755BF"/>
    <w:rsid w:val="0068060C"/>
    <w:rsid w:val="0069282E"/>
    <w:rsid w:val="006A0FCA"/>
    <w:rsid w:val="006A4A71"/>
    <w:rsid w:val="006C0673"/>
    <w:rsid w:val="006C75D7"/>
    <w:rsid w:val="006D303F"/>
    <w:rsid w:val="00747832"/>
    <w:rsid w:val="007730E5"/>
    <w:rsid w:val="007929EB"/>
    <w:rsid w:val="007E5AAA"/>
    <w:rsid w:val="007E6083"/>
    <w:rsid w:val="0081316C"/>
    <w:rsid w:val="00855181"/>
    <w:rsid w:val="008643BF"/>
    <w:rsid w:val="00872624"/>
    <w:rsid w:val="00873C76"/>
    <w:rsid w:val="00883504"/>
    <w:rsid w:val="00893796"/>
    <w:rsid w:val="008A65BA"/>
    <w:rsid w:val="008B1112"/>
    <w:rsid w:val="008D4A99"/>
    <w:rsid w:val="00914419"/>
    <w:rsid w:val="009260B0"/>
    <w:rsid w:val="00935402"/>
    <w:rsid w:val="00962E61"/>
    <w:rsid w:val="00976E5A"/>
    <w:rsid w:val="00986331"/>
    <w:rsid w:val="009C7105"/>
    <w:rsid w:val="009E3575"/>
    <w:rsid w:val="00AA3DBB"/>
    <w:rsid w:val="00AB7FE5"/>
    <w:rsid w:val="00AC1E5A"/>
    <w:rsid w:val="00B87E22"/>
    <w:rsid w:val="00B939C6"/>
    <w:rsid w:val="00BA2D2C"/>
    <w:rsid w:val="00BA3E51"/>
    <w:rsid w:val="00BB3142"/>
    <w:rsid w:val="00BC7F9B"/>
    <w:rsid w:val="00C155FC"/>
    <w:rsid w:val="00C45D7E"/>
    <w:rsid w:val="00CB1D3C"/>
    <w:rsid w:val="00D666BB"/>
    <w:rsid w:val="00D8505D"/>
    <w:rsid w:val="00DE7DE5"/>
    <w:rsid w:val="00E04462"/>
    <w:rsid w:val="00E20245"/>
    <w:rsid w:val="00E26869"/>
    <w:rsid w:val="00E270D1"/>
    <w:rsid w:val="00E35010"/>
    <w:rsid w:val="00E4379F"/>
    <w:rsid w:val="00E80C1C"/>
    <w:rsid w:val="00E84964"/>
    <w:rsid w:val="00EA0042"/>
    <w:rsid w:val="00EF639B"/>
    <w:rsid w:val="00F2219F"/>
    <w:rsid w:val="00F45377"/>
    <w:rsid w:val="00F50BC6"/>
    <w:rsid w:val="00F76D98"/>
    <w:rsid w:val="00F908C3"/>
    <w:rsid w:val="00FE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4289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333333" w:themeColor="text2"/>
        <w:sz w:val="18"/>
        <w:szCs w:val="18"/>
        <w:lang w:val="ru-RU" w:eastAsia="en-US" w:bidi="ar-SA"/>
      </w:rPr>
    </w:rPrDefault>
    <w:pPrDefault>
      <w:pPr>
        <w:spacing w:before="20" w:line="24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E2F"/>
    <w:pPr>
      <w:spacing w:before="0" w:line="240" w:lineRule="auto"/>
      <w:contextualSpacing/>
    </w:pPr>
    <w:rPr>
      <w:rFonts w:eastAsiaTheme="minorEastAsia"/>
      <w:color w:val="000000" w:themeColor="text1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614"/>
    <w:pPr>
      <w:keepNext/>
      <w:keepLines/>
      <w:spacing w:line="420" w:lineRule="exac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AAF"/>
    <w:pPr>
      <w:keepNext/>
      <w:keepLines/>
      <w:spacing w:after="240" w:line="440" w:lineRule="exact"/>
      <w:outlineLvl w:val="1"/>
    </w:pPr>
    <w:rPr>
      <w:rFonts w:eastAsiaTheme="majorEastAsia" w:cstheme="majorBidi"/>
      <w:b/>
      <w:color w:val="434343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614"/>
    <w:pPr>
      <w:keepNext/>
      <w:keepLines/>
      <w:spacing w:before="80"/>
      <w:outlineLvl w:val="2"/>
    </w:pPr>
    <w:rPr>
      <w:rFonts w:eastAsiaTheme="majorEastAsia" w:cstheme="majorBidi"/>
      <w:color w:val="FFFFFF" w:themeColor="background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2614"/>
    <w:pPr>
      <w:keepNext/>
      <w:keepLines/>
      <w:spacing w:before="40"/>
      <w:outlineLvl w:val="3"/>
    </w:pPr>
    <w:rPr>
      <w:rFonts w:eastAsiaTheme="majorEastAsia" w:cstheme="majorBidi"/>
      <w:b/>
      <w:iCs/>
      <w:color w:val="BAE0E4" w:themeColor="accent5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614"/>
    <w:pPr>
      <w:keepNext/>
      <w:keepLines/>
      <w:spacing w:before="120"/>
      <w:outlineLvl w:val="4"/>
    </w:pPr>
    <w:rPr>
      <w:rFonts w:eastAsiaTheme="majorEastAsia" w:cstheme="majorBidi"/>
      <w:color w:val="8CCBD2" w:themeColor="accent6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C6718"/>
  </w:style>
  <w:style w:type="character" w:customStyle="1" w:styleId="HeaderChar">
    <w:name w:val="Header Char"/>
    <w:basedOn w:val="DefaultParagraphFont"/>
    <w:link w:val="Header"/>
    <w:uiPriority w:val="99"/>
    <w:semiHidden/>
    <w:rsid w:val="001A313A"/>
  </w:style>
  <w:style w:type="paragraph" w:styleId="Footer">
    <w:name w:val="footer"/>
    <w:basedOn w:val="Normal"/>
    <w:link w:val="FooterChar"/>
    <w:uiPriority w:val="99"/>
    <w:semiHidden/>
    <w:rsid w:val="001C6718"/>
  </w:style>
  <w:style w:type="character" w:customStyle="1" w:styleId="FooterChar">
    <w:name w:val="Footer Char"/>
    <w:basedOn w:val="DefaultParagraphFont"/>
    <w:link w:val="Footer"/>
    <w:uiPriority w:val="99"/>
    <w:semiHidden/>
    <w:rsid w:val="001A313A"/>
  </w:style>
  <w:style w:type="paragraph" w:styleId="BalloonText">
    <w:name w:val="Balloon Text"/>
    <w:basedOn w:val="Normal"/>
    <w:link w:val="BalloonTextChar"/>
    <w:uiPriority w:val="99"/>
    <w:semiHidden/>
    <w:unhideWhenUsed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E5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62614"/>
    <w:rPr>
      <w:rFonts w:asciiTheme="majorHAnsi" w:eastAsiaTheme="majorEastAsia" w:hAnsiTheme="majorHAnsi" w:cstheme="majorBidi"/>
      <w:caps/>
      <w:color w:val="FFFFFF" w:themeColor="background1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D6AAF"/>
    <w:rPr>
      <w:rFonts w:eastAsiaTheme="majorEastAsia" w:cstheme="majorBidi"/>
      <w:b/>
      <w:color w:val="434343" w:themeColor="accent3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62614"/>
    <w:rPr>
      <w:rFonts w:eastAsiaTheme="majorEastAsia" w:cstheme="majorBidi"/>
      <w:color w:val="FFFFFF" w:themeColor="background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FE2"/>
    <w:rPr>
      <w:color w:val="605E5C"/>
      <w:shd w:val="clear" w:color="auto" w:fill="E1DFDD"/>
    </w:rPr>
  </w:style>
  <w:style w:type="paragraph" w:styleId="NoSpacing">
    <w:name w:val="No Spacing"/>
    <w:uiPriority w:val="1"/>
    <w:semiHidden/>
    <w:rsid w:val="000F3FE2"/>
    <w:pPr>
      <w:spacing w:line="440" w:lineRule="exact"/>
    </w:pPr>
    <w:rPr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62614"/>
    <w:rPr>
      <w:rFonts w:eastAsiaTheme="majorEastAsia" w:cstheme="majorBidi"/>
      <w:b/>
      <w:iCs/>
      <w:color w:val="BAE0E4" w:themeColor="accent5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62614"/>
    <w:rPr>
      <w:rFonts w:eastAsiaTheme="majorEastAsia" w:cstheme="majorBidi"/>
      <w:color w:val="8CCBD2" w:themeColor="accent6"/>
      <w:sz w:val="28"/>
      <w:lang w:val="en-US"/>
    </w:rPr>
  </w:style>
  <w:style w:type="paragraph" w:styleId="ListParagraph">
    <w:name w:val="List Paragraph"/>
    <w:basedOn w:val="Normal"/>
    <w:uiPriority w:val="34"/>
    <w:semiHidden/>
    <w:rsid w:val="00443C70"/>
    <w:pPr>
      <w:numPr>
        <w:numId w:val="1"/>
      </w:numPr>
      <w:spacing w:line="400" w:lineRule="exact"/>
      <w:ind w:left="568" w:hanging="284"/>
    </w:pPr>
    <w:rPr>
      <w:color w:val="00798B" w:themeColor="accent1"/>
      <w:sz w:val="28"/>
    </w:rPr>
  </w:style>
  <w:style w:type="paragraph" w:styleId="Date">
    <w:name w:val="Date"/>
    <w:basedOn w:val="Normal"/>
    <w:next w:val="Normal"/>
    <w:link w:val="DateChar"/>
    <w:uiPriority w:val="99"/>
    <w:qFormat/>
    <w:rsid w:val="00162614"/>
    <w:rPr>
      <w:caps/>
      <w:color w:val="00798B" w:themeColor="accent1"/>
    </w:rPr>
  </w:style>
  <w:style w:type="character" w:customStyle="1" w:styleId="DateChar">
    <w:name w:val="Date Char"/>
    <w:basedOn w:val="DefaultParagraphFont"/>
    <w:link w:val="Date"/>
    <w:uiPriority w:val="99"/>
    <w:rsid w:val="00162614"/>
    <w:rPr>
      <w:caps/>
      <w:color w:val="00798B" w:themeColor="accent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8505D"/>
    <w:pPr>
      <w:spacing w:line="800" w:lineRule="exact"/>
    </w:pPr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05D"/>
    <w:rPr>
      <w:rFonts w:asciiTheme="majorHAnsi" w:eastAsiaTheme="majorEastAsia" w:hAnsiTheme="majorHAnsi" w:cstheme="majorBidi"/>
      <w:caps/>
      <w:color w:val="FFFFFF" w:themeColor="background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614"/>
    <w:pPr>
      <w:numPr>
        <w:ilvl w:val="1"/>
      </w:numPr>
      <w:spacing w:line="800" w:lineRule="exact"/>
    </w:pPr>
    <w:rPr>
      <w:rFonts w:asciiTheme="majorHAnsi" w:hAnsiTheme="majorHAnsi"/>
      <w:caps/>
      <w:color w:val="D9D9D9" w:themeColor="accent3" w:themeTint="33"/>
      <w:sz w:val="70"/>
    </w:rPr>
  </w:style>
  <w:style w:type="character" w:customStyle="1" w:styleId="SubtitleChar">
    <w:name w:val="Subtitle Char"/>
    <w:basedOn w:val="DefaultParagraphFont"/>
    <w:link w:val="Subtitle"/>
    <w:uiPriority w:val="11"/>
    <w:rsid w:val="00162614"/>
    <w:rPr>
      <w:rFonts w:asciiTheme="majorHAnsi" w:eastAsiaTheme="minorEastAsia" w:hAnsiTheme="majorHAnsi"/>
      <w:caps/>
      <w:color w:val="D9D9D9" w:themeColor="accent3" w:themeTint="33"/>
      <w:sz w:val="70"/>
      <w:szCs w:val="22"/>
      <w:lang w:val="en-US"/>
    </w:rPr>
  </w:style>
  <w:style w:type="paragraph" w:customStyle="1" w:styleId="Contact1">
    <w:name w:val="Contact 1"/>
    <w:basedOn w:val="Normal"/>
    <w:link w:val="Contact1Char"/>
    <w:uiPriority w:val="12"/>
    <w:qFormat/>
    <w:rsid w:val="00162614"/>
    <w:rPr>
      <w:sz w:val="28"/>
    </w:rPr>
  </w:style>
  <w:style w:type="paragraph" w:customStyle="1" w:styleId="Contact2">
    <w:name w:val="Contact 2"/>
    <w:basedOn w:val="Normal"/>
    <w:link w:val="Contact2Char"/>
    <w:uiPriority w:val="12"/>
    <w:qFormat/>
    <w:rsid w:val="00162614"/>
    <w:rPr>
      <w:color w:val="00798B" w:themeColor="accent1"/>
      <w:sz w:val="28"/>
    </w:rPr>
  </w:style>
  <w:style w:type="character" w:customStyle="1" w:styleId="Contact1Char">
    <w:name w:val="Contact 1 Char"/>
    <w:basedOn w:val="DefaultParagraphFont"/>
    <w:link w:val="Contact1"/>
    <w:uiPriority w:val="12"/>
    <w:rsid w:val="00162614"/>
    <w:rPr>
      <w:sz w:val="28"/>
      <w:lang w:val="en-US"/>
    </w:rPr>
  </w:style>
  <w:style w:type="paragraph" w:styleId="ListBullet">
    <w:name w:val="List Bullet"/>
    <w:basedOn w:val="Normal"/>
    <w:uiPriority w:val="99"/>
    <w:qFormat/>
    <w:rsid w:val="00F76D98"/>
    <w:pPr>
      <w:numPr>
        <w:numId w:val="9"/>
      </w:numPr>
      <w:spacing w:before="240" w:after="240" w:line="400" w:lineRule="exact"/>
    </w:pPr>
  </w:style>
  <w:style w:type="character" w:customStyle="1" w:styleId="Contact2Char">
    <w:name w:val="Contact 2 Char"/>
    <w:basedOn w:val="DefaultParagraphFont"/>
    <w:link w:val="Contact2"/>
    <w:uiPriority w:val="12"/>
    <w:rsid w:val="00162614"/>
    <w:rPr>
      <w:color w:val="00798B" w:themeColor="accent1"/>
      <w:sz w:val="28"/>
      <w:lang w:val="en-US"/>
    </w:rPr>
  </w:style>
  <w:style w:type="numbering" w:customStyle="1" w:styleId="BullettedList">
    <w:name w:val="BullettedList"/>
    <w:uiPriority w:val="99"/>
    <w:rsid w:val="00373FC8"/>
    <w:pPr>
      <w:numPr>
        <w:numId w:val="3"/>
      </w:numPr>
    </w:pPr>
  </w:style>
  <w:style w:type="paragraph" w:styleId="ListBullet2">
    <w:name w:val="List Bullet 2"/>
    <w:basedOn w:val="Normal"/>
    <w:uiPriority w:val="99"/>
    <w:semiHidden/>
    <w:unhideWhenUsed/>
    <w:rsid w:val="00373FC8"/>
    <w:pPr>
      <w:numPr>
        <w:ilvl w:val="1"/>
        <w:numId w:val="8"/>
      </w:numPr>
      <w:ind w:left="1440"/>
    </w:pPr>
  </w:style>
  <w:style w:type="paragraph" w:styleId="ListBullet3">
    <w:name w:val="List Bullet 3"/>
    <w:basedOn w:val="Normal"/>
    <w:uiPriority w:val="99"/>
    <w:semiHidden/>
    <w:unhideWhenUsed/>
    <w:rsid w:val="00373FC8"/>
    <w:pPr>
      <w:numPr>
        <w:ilvl w:val="2"/>
        <w:numId w:val="8"/>
      </w:numPr>
      <w:ind w:left="2160"/>
    </w:pPr>
  </w:style>
  <w:style w:type="paragraph" w:styleId="ListBullet4">
    <w:name w:val="List Bullet 4"/>
    <w:basedOn w:val="Normal"/>
    <w:uiPriority w:val="99"/>
    <w:semiHidden/>
    <w:unhideWhenUsed/>
    <w:rsid w:val="00373FC8"/>
    <w:pPr>
      <w:numPr>
        <w:ilvl w:val="3"/>
        <w:numId w:val="8"/>
      </w:numPr>
      <w:ind w:left="2880"/>
    </w:pPr>
  </w:style>
  <w:style w:type="paragraph" w:styleId="ListBullet5">
    <w:name w:val="List Bullet 5"/>
    <w:basedOn w:val="Normal"/>
    <w:uiPriority w:val="99"/>
    <w:semiHidden/>
    <w:unhideWhenUsed/>
    <w:rsid w:val="00373FC8"/>
    <w:pPr>
      <w:numPr>
        <w:ilvl w:val="4"/>
        <w:numId w:val="8"/>
      </w:numPr>
      <w:ind w:left="3600"/>
    </w:pPr>
  </w:style>
  <w:style w:type="paragraph" w:customStyle="1" w:styleId="Address">
    <w:name w:val="Address"/>
    <w:basedOn w:val="Normal"/>
    <w:qFormat/>
    <w:rsid w:val="002D6AAF"/>
  </w:style>
  <w:style w:type="character" w:customStyle="1" w:styleId="Greytext">
    <w:name w:val="Grey text"/>
    <w:basedOn w:val="DefaultParagraphFont"/>
    <w:uiPriority w:val="4"/>
    <w:semiHidden/>
    <w:qFormat/>
    <w:rsid w:val="002D6AAF"/>
    <w:rPr>
      <w:color w:val="808080" w:themeColor="background1" w:themeShade="80"/>
    </w:rPr>
  </w:style>
  <w:style w:type="paragraph" w:customStyle="1" w:styleId="GraphicAnchor">
    <w:name w:val="Graphic Anchor"/>
    <w:basedOn w:val="Normal"/>
    <w:qFormat/>
    <w:rsid w:val="00883504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s\AppData\Roaming\Microsoft\Templates\Color%20block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A381EF32E144FF883C3E8AA525BC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9B8963-D746-4E06-B816-2B57D9403384}"/>
      </w:docPartPr>
      <w:docPartBody>
        <w:p w:rsidR="00000000" w:rsidRDefault="00462F59">
          <w:pPr>
            <w:pStyle w:val="7A381EF32E144FF883C3E8AA525BC6AC"/>
          </w:pPr>
          <w:r w:rsidRPr="00162614">
            <w:rPr>
              <w:rStyle w:val="Heading3Char"/>
            </w:rPr>
            <w:t>Developer</w:t>
          </w:r>
        </w:p>
      </w:docPartBody>
    </w:docPart>
    <w:docPart>
      <w:docPartPr>
        <w:name w:val="83C57A07B6D84466B5314DF1FD59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88457-E73A-413A-AC75-4617FAB0D1F3}"/>
      </w:docPartPr>
      <w:docPartBody>
        <w:p w:rsidR="00000000" w:rsidRDefault="00462F59">
          <w:pPr>
            <w:pStyle w:val="83C57A07B6D84466B5314DF1FD59007E"/>
          </w:pPr>
          <w:r w:rsidRPr="00162614">
            <w:t>CONTACT</w:t>
          </w:r>
        </w:p>
      </w:docPartBody>
    </w:docPart>
    <w:docPart>
      <w:docPartPr>
        <w:name w:val="1138396AC8404D6AA6ECCE6AE54D2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DD83F1-74E1-46A6-AB29-E7BF44E737C7}"/>
      </w:docPartPr>
      <w:docPartBody>
        <w:p w:rsidR="00000000" w:rsidRDefault="00462F59">
          <w:pPr>
            <w:pStyle w:val="1138396AC8404D6AA6ECCE6AE54D2B18"/>
          </w:pPr>
          <w:r w:rsidRPr="000629D5">
            <w:t>[Recipient Name]</w:t>
          </w:r>
        </w:p>
      </w:docPartBody>
    </w:docPart>
    <w:docPart>
      <w:docPartPr>
        <w:name w:val="2B9377787D3D46038584CCD6D7E7C1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E0331-3740-4D4A-87F4-1AC60BB45136}"/>
      </w:docPartPr>
      <w:docPartBody>
        <w:p w:rsidR="00000000" w:rsidRDefault="00462F59">
          <w:pPr>
            <w:pStyle w:val="2B9377787D3D46038584CCD6D7E7C19A"/>
          </w:pPr>
          <w:r w:rsidRPr="000629D5">
            <w:t>[Title]</w:t>
          </w:r>
        </w:p>
      </w:docPartBody>
    </w:docPart>
    <w:docPart>
      <w:docPartPr>
        <w:name w:val="4688DA28ECDD4A9BA7237A94C9D22E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C9B32-5B87-4435-AD4D-46B3CCA82C7B}"/>
      </w:docPartPr>
      <w:docPartBody>
        <w:p w:rsidR="00000000" w:rsidRDefault="00462F59">
          <w:pPr>
            <w:pStyle w:val="4688DA28ECDD4A9BA7237A94C9D22E26"/>
          </w:pPr>
          <w:r w:rsidRPr="000629D5">
            <w:t>[Company]</w:t>
          </w:r>
        </w:p>
      </w:docPartBody>
    </w:docPart>
    <w:docPart>
      <w:docPartPr>
        <w:name w:val="CE5C263B28244950B44CE5712D50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5AEAF-64A4-4E52-8F92-9F21A0104AFE}"/>
      </w:docPartPr>
      <w:docPartBody>
        <w:p w:rsidR="00000000" w:rsidRDefault="00462F59">
          <w:pPr>
            <w:pStyle w:val="CE5C263B28244950B44CE5712D508477"/>
          </w:pPr>
          <w:r w:rsidRPr="000629D5">
            <w:t>[Recipient Street Address]</w:t>
          </w:r>
        </w:p>
      </w:docPartBody>
    </w:docPart>
    <w:docPart>
      <w:docPartPr>
        <w:name w:val="6A527A905A8C42DD8F2AECDE29A20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0705BE-1FA7-4AAE-A707-13A2899D32A9}"/>
      </w:docPartPr>
      <w:docPartBody>
        <w:p w:rsidR="00000000" w:rsidRDefault="00462F59">
          <w:pPr>
            <w:pStyle w:val="6A527A905A8C42DD8F2AECDE29A2035C"/>
          </w:pPr>
          <w:r w:rsidRPr="000629D5">
            <w:t>[Recipient City, ST Zip]</w:t>
          </w:r>
        </w:p>
      </w:docPartBody>
    </w:docPart>
    <w:docPart>
      <w:docPartPr>
        <w:name w:val="76E0EA8DB9584F5D9326D29A1DE2A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A6593-DE12-4226-A31A-0B0A9337E40C}"/>
      </w:docPartPr>
      <w:docPartBody>
        <w:p w:rsidR="00000000" w:rsidRDefault="00462F59">
          <w:pPr>
            <w:pStyle w:val="76E0EA8DB9584F5D9326D29A1DE2A22E"/>
          </w:pPr>
          <w:r w:rsidRPr="00BF09B3">
            <w:t>Dear</w:t>
          </w:r>
        </w:p>
      </w:docPartBody>
    </w:docPart>
    <w:docPart>
      <w:docPartPr>
        <w:name w:val="114E05201FC44ED696F094B775360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9CF9EE-AD7B-4D07-BAE7-F888FC28A9C4}"/>
      </w:docPartPr>
      <w:docPartBody>
        <w:p w:rsidR="00000000" w:rsidRDefault="00462F59">
          <w:pPr>
            <w:pStyle w:val="114E05201FC44ED696F094B77536043D"/>
          </w:pPr>
          <w:r w:rsidRPr="00BF09B3">
            <w:t>[Recipient Name]</w:t>
          </w:r>
        </w:p>
      </w:docPartBody>
    </w:docPart>
    <w:docPart>
      <w:docPartPr>
        <w:name w:val="F9820B1AC09A43B4A8162F0B330DBB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0B73E-C660-4478-9226-EF8DA92DFA0C}"/>
      </w:docPartPr>
      <w:docPartBody>
        <w:p w:rsidR="00000000" w:rsidRDefault="00462F59">
          <w:pPr>
            <w:pStyle w:val="F9820B1AC09A43B4A8162F0B330DBB5B"/>
          </w:pPr>
          <w:r w:rsidRPr="003E7E2F">
            <w:t>If so, then you need look no further. You will see from my enclosed resume that I meet all of these qualifications and more.</w:t>
          </w:r>
        </w:p>
      </w:docPartBody>
    </w:docPart>
    <w:docPart>
      <w:docPartPr>
        <w:name w:val="40BADB04204A41BDAB10518BF84E3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C4404-D0AC-483E-A50B-9D21261E1884}"/>
      </w:docPartPr>
      <w:docPartBody>
        <w:p w:rsidR="00000000" w:rsidRDefault="00462F59">
          <w:pPr>
            <w:pStyle w:val="40BADB04204A41BDAB10518BF84E348E"/>
          </w:pPr>
          <w:r>
            <w:t>T</w:t>
          </w:r>
          <w:r>
            <w:t>hank you for taking the time to review my resume. I look forward to talking with you.</w:t>
          </w:r>
        </w:p>
      </w:docPartBody>
    </w:docPart>
    <w:docPart>
      <w:docPartPr>
        <w:name w:val="4617B49EC7904AD3B229104CE40D0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525565-1CF9-447F-9DFD-B91E17AA9872}"/>
      </w:docPartPr>
      <w:docPartBody>
        <w:p w:rsidR="00000000" w:rsidRDefault="00462F59">
          <w:pPr>
            <w:pStyle w:val="4617B49EC7904AD3B229104CE40D0EEB"/>
          </w:pPr>
          <w:r>
            <w:t>Sincerely,</w:t>
          </w:r>
        </w:p>
      </w:docPartBody>
    </w:docPart>
    <w:docPart>
      <w:docPartPr>
        <w:name w:val="E1997B824DB948C899F69550D3A22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CC311-268E-49BD-86BE-9B0A14780824}"/>
      </w:docPartPr>
      <w:docPartBody>
        <w:p w:rsidR="00000000" w:rsidRDefault="00462F59">
          <w:pPr>
            <w:pStyle w:val="E1997B824DB948C899F69550D3A22B71"/>
          </w:pPr>
          <w:r>
            <w:t>Enclosure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59"/>
    <w:rsid w:val="0046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40" w:line="440" w:lineRule="exact"/>
      <w:contextualSpacing/>
      <w:outlineLvl w:val="1"/>
    </w:pPr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contextualSpacing/>
      <w:outlineLvl w:val="2"/>
    </w:pPr>
    <w:rPr>
      <w:rFonts w:eastAsiaTheme="majorEastAsia" w:cstheme="majorBidi"/>
      <w:color w:val="FFFFFF" w:themeColor="background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427C0FF8B84D35AECD00A030A15F21">
    <w:name w:val="6B427C0FF8B84D35AECD00A030A15F21"/>
  </w:style>
  <w:style w:type="paragraph" w:customStyle="1" w:styleId="8C5B32BFCE7444ACB0469D091C3F2067">
    <w:name w:val="8C5B32BFCE7444ACB0469D091C3F2067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A5A5A5" w:themeColor="accent3"/>
      <w:sz w:val="28"/>
      <w:szCs w:val="26"/>
      <w:lang w:eastAsia="ja-JP"/>
    </w:rPr>
  </w:style>
  <w:style w:type="paragraph" w:customStyle="1" w:styleId="2AADF37751384B3A993E1E132195C042">
    <w:name w:val="2AADF37751384B3A993E1E132195C042"/>
  </w:style>
  <w:style w:type="paragraph" w:customStyle="1" w:styleId="662F2DFA16EB41029FB181451A0C873E">
    <w:name w:val="662F2DFA16EB41029FB181451A0C873E"/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FFFFFF" w:themeColor="background1"/>
      <w:sz w:val="28"/>
      <w:szCs w:val="24"/>
      <w:lang w:eastAsia="ja-JP"/>
    </w:rPr>
  </w:style>
  <w:style w:type="paragraph" w:customStyle="1" w:styleId="7A381EF32E144FF883C3E8AA525BC6AC">
    <w:name w:val="7A381EF32E144FF883C3E8AA525BC6AC"/>
  </w:style>
  <w:style w:type="paragraph" w:customStyle="1" w:styleId="83C57A07B6D84466B5314DF1FD59007E">
    <w:name w:val="83C57A07B6D84466B5314DF1FD59007E"/>
  </w:style>
  <w:style w:type="paragraph" w:customStyle="1" w:styleId="1138396AC8404D6AA6ECCE6AE54D2B18">
    <w:name w:val="1138396AC8404D6AA6ECCE6AE54D2B18"/>
  </w:style>
  <w:style w:type="paragraph" w:customStyle="1" w:styleId="2B9377787D3D46038584CCD6D7E7C19A">
    <w:name w:val="2B9377787D3D46038584CCD6D7E7C19A"/>
  </w:style>
  <w:style w:type="paragraph" w:customStyle="1" w:styleId="4688DA28ECDD4A9BA7237A94C9D22E26">
    <w:name w:val="4688DA28ECDD4A9BA7237A94C9D22E26"/>
  </w:style>
  <w:style w:type="paragraph" w:customStyle="1" w:styleId="CE5C263B28244950B44CE5712D508477">
    <w:name w:val="CE5C263B28244950B44CE5712D508477"/>
  </w:style>
  <w:style w:type="paragraph" w:customStyle="1" w:styleId="6A527A905A8C42DD8F2AECDE29A2035C">
    <w:name w:val="6A527A905A8C42DD8F2AECDE29A2035C"/>
  </w:style>
  <w:style w:type="paragraph" w:customStyle="1" w:styleId="2E474D9B08D847E88D11285F1D723689">
    <w:name w:val="2E474D9B08D847E88D11285F1D723689"/>
  </w:style>
  <w:style w:type="paragraph" w:customStyle="1" w:styleId="630111A05F8440879C476DB9350C3618">
    <w:name w:val="630111A05F8440879C476DB9350C3618"/>
  </w:style>
  <w:style w:type="paragraph" w:customStyle="1" w:styleId="C771D2DD7FAE45EDBC958E3920AEE063">
    <w:name w:val="C771D2DD7FAE45EDBC958E3920AEE063"/>
  </w:style>
  <w:style w:type="paragraph" w:customStyle="1" w:styleId="21EB96B8AF264C009B7DE89C397CD082">
    <w:name w:val="21EB96B8AF264C009B7DE89C397CD082"/>
  </w:style>
  <w:style w:type="paragraph" w:customStyle="1" w:styleId="76E0EA8DB9584F5D9326D29A1DE2A22E">
    <w:name w:val="76E0EA8DB9584F5D9326D29A1DE2A22E"/>
  </w:style>
  <w:style w:type="paragraph" w:customStyle="1" w:styleId="114E05201FC44ED696F094B77536043D">
    <w:name w:val="114E05201FC44ED696F094B77536043D"/>
  </w:style>
  <w:style w:type="paragraph" w:customStyle="1" w:styleId="EA3A3064C7054B1F91F428CBC04FDD0A">
    <w:name w:val="EA3A3064C7054B1F91F428CBC04FDD0A"/>
  </w:style>
  <w:style w:type="paragraph" w:customStyle="1" w:styleId="67BE22C16BAB4CCCB3AA33A86D774F6E">
    <w:name w:val="67BE22C16BAB4CCCB3AA33A86D774F6E"/>
  </w:style>
  <w:style w:type="paragraph" w:customStyle="1" w:styleId="278D6A11175F4722A22504C2F9FBE6A0">
    <w:name w:val="278D6A11175F4722A22504C2F9FBE6A0"/>
  </w:style>
  <w:style w:type="paragraph" w:customStyle="1" w:styleId="5D62F1CEFA254D6FBDF8B38BF1CC2A51">
    <w:name w:val="5D62F1CEFA254D6FBDF8B38BF1CC2A51"/>
  </w:style>
  <w:style w:type="paragraph" w:customStyle="1" w:styleId="47A4C0DE9C82466697C0D89D35A12B38">
    <w:name w:val="47A4C0DE9C82466697C0D89D35A12B38"/>
  </w:style>
  <w:style w:type="paragraph" w:customStyle="1" w:styleId="F9820B1AC09A43B4A8162F0B330DBB5B">
    <w:name w:val="F9820B1AC09A43B4A8162F0B330DBB5B"/>
  </w:style>
  <w:style w:type="paragraph" w:customStyle="1" w:styleId="181F9053388C48849DA3C5532D830769">
    <w:name w:val="181F9053388C48849DA3C5532D830769"/>
  </w:style>
  <w:style w:type="paragraph" w:customStyle="1" w:styleId="40BADB04204A41BDAB10518BF84E348E">
    <w:name w:val="40BADB04204A41BDAB10518BF84E348E"/>
  </w:style>
  <w:style w:type="paragraph" w:customStyle="1" w:styleId="4617B49EC7904AD3B229104CE40D0EEB">
    <w:name w:val="4617B49EC7904AD3B229104CE40D0EEB"/>
  </w:style>
  <w:style w:type="paragraph" w:customStyle="1" w:styleId="A97C0CC73ACF4EE8BD00A822CD06DC43">
    <w:name w:val="A97C0CC73ACF4EE8BD00A822CD06DC43"/>
  </w:style>
  <w:style w:type="paragraph" w:customStyle="1" w:styleId="E1997B824DB948C899F69550D3A22B71">
    <w:name w:val="E1997B824DB948C899F69550D3A22B71"/>
  </w:style>
  <w:style w:type="paragraph" w:customStyle="1" w:styleId="121663058BEA4970BB7AAE6ED5D50451">
    <w:name w:val="121663058BEA4970BB7AAE6ED5D50451"/>
    <w:rsid w:val="00462F59"/>
  </w:style>
  <w:style w:type="paragraph" w:customStyle="1" w:styleId="10258CCEB54C4CADB5C31FCAAE1BF601">
    <w:name w:val="10258CCEB54C4CADB5C31FCAAE1BF601"/>
    <w:rsid w:val="00462F59"/>
  </w:style>
  <w:style w:type="paragraph" w:customStyle="1" w:styleId="8551E7DDF98C4EF699DDCB1938E7094B">
    <w:name w:val="8551E7DDF98C4EF699DDCB1938E7094B"/>
    <w:rsid w:val="00462F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1">
      <a:dk1>
        <a:sysClr val="windowText" lastClr="000000"/>
      </a:dk1>
      <a:lt1>
        <a:sysClr val="window" lastClr="FFFFFF"/>
      </a:lt1>
      <a:dk2>
        <a:srgbClr val="333333"/>
      </a:dk2>
      <a:lt2>
        <a:srgbClr val="999999"/>
      </a:lt2>
      <a:accent1>
        <a:srgbClr val="00798B"/>
      </a:accent1>
      <a:accent2>
        <a:srgbClr val="ED7D31"/>
      </a:accent2>
      <a:accent3>
        <a:srgbClr val="434343"/>
      </a:accent3>
      <a:accent4>
        <a:srgbClr val="E6E6E6"/>
      </a:accent4>
      <a:accent5>
        <a:srgbClr val="BAE0E4"/>
      </a:accent5>
      <a:accent6>
        <a:srgbClr val="8CCBD2"/>
      </a:accent6>
      <a:hlink>
        <a:srgbClr val="0563C1"/>
      </a:hlink>
      <a:folHlink>
        <a:srgbClr val="954F72"/>
      </a:folHlink>
    </a:clrScheme>
    <a:fontScheme name="Custom 36">
      <a:majorFont>
        <a:latin typeface="Rockwel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279D3A-CE3F-4A7C-952D-07BCFDAEB8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5B2D3CD-F7A1-4C45-A991-16EFF31D78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882C9A-AB15-4C62-8157-4794DAD64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Color block cover letter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2020-05-29T03:00:00Z</dcterms:created>
  <dcterms:modified xsi:type="dcterms:W3CDTF">2020-05-29T03:16:00Z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